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Project Members: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Priyanshu Khandelwal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Hong Min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Jinjun Xiong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Petr Novotny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ind w:firstLine="27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Accomplishments for the week -- and which team members participated/contributed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cs="Helvetica" w:ascii="Helvetica" w:hAnsi="Helvetica"/>
          <w:i/>
          <w:color w:val="000000"/>
        </w:rPr>
        <w:t>Went through the codebase for tensorflow agent.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cs="Helvetica" w:ascii="Helvetica" w:hAnsi="Helvetica"/>
          <w:i/>
          <w:color w:val="000000"/>
        </w:rPr>
        <w:t>Learnt the basics for MLModelScope and IBM Z Mainframe.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cs="Helvetica" w:ascii="Helvetica" w:hAnsi="Helvetica"/>
          <w:i/>
          <w:color w:val="000000"/>
        </w:rPr>
        <w:t>Created docker container on s390x machine for setting up the tensorflow agent.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cs="Helvetica" w:ascii="Helvetica" w:hAnsi="Helvetica"/>
          <w:i/>
          <w:color w:val="000000"/>
        </w:rPr>
        <w:t>Installed some dependencies for the agent but development stuck due to violation of the container’s default storage limit (10GB).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color w:val="000000"/>
        </w:rPr>
        <w:tab/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ind w:left="360" w:hanging="9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 xml:space="preserve">List of Milestones to be completed and anticipated date (indicate which ones are in danger of not being met) 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 xml:space="preserve">Completed: Get familiar with the project – Priyanshu Khandelwal – </w:t>
      </w:r>
    </w:p>
    <w:p>
      <w:pPr>
        <w:pStyle w:val="NormalWeb"/>
        <w:numPr>
          <w:ilvl w:val="0"/>
          <w:numId w:val="0"/>
        </w:numPr>
        <w:tabs>
          <w:tab w:val="left" w:pos="360" w:leader="none"/>
        </w:tabs>
        <w:spacing w:beforeAutospacing="0" w:before="0" w:afterAutospacing="0" w:after="0"/>
        <w:ind w:left="1080" w:hanging="0"/>
        <w:rPr/>
      </w:pPr>
      <w:r>
        <w:rPr>
          <w:rFonts w:cs="Helvetica" w:ascii="Helvetica" w:hAnsi="Helvetica"/>
          <w:i/>
          <w:color w:val="000000"/>
        </w:rPr>
        <w:t>1 May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/>
      </w:pPr>
      <w:r>
        <w:rPr>
          <w:rFonts w:cs="Helvetica" w:ascii="Helvetica" w:hAnsi="Helvetica"/>
          <w:color w:val="000000"/>
        </w:rPr>
        <w:t>List of issues, problems, or concern(s)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Extend the storage limit for the docker container – Hong Min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The binary file for Protobuf isn’t executing on IBM Z – Priyanshu Khandelwal</w:t>
      </w:r>
    </w:p>
    <w:sectPr>
      <w:headerReference w:type="default" r:id="rId2"/>
      <w:footerReference w:type="default" r:id="rId3"/>
      <w:type w:val="nextPage"/>
      <w:pgSz w:w="12240" w:h="15840"/>
      <w:pgMar w:left="1170" w:right="1008" w:header="720" w:top="1440" w:footer="720" w:bottom="100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OMF Linux Foundation</w:t>
      <w:tab/>
      <w:tab/>
      <w:t>Summer 20</w:t>
    </w:r>
    <w:r>
      <w:rPr/>
      <w:t>20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b/>
        <w:sz w:val="32"/>
        <w:szCs w:val="32"/>
      </w:rPr>
      <w:t>Enabling MlModelScope on IBM Z</w:t>
    </w:r>
  </w:p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Status Report</w:t>
    </w:r>
  </w:p>
  <w:p>
    <w:pPr>
      <w:pStyle w:val="Header"/>
      <w:jc w:val="center"/>
      <w:rPr/>
    </w:pPr>
    <w:r>
      <w:rPr>
        <w:i/>
        <w:sz w:val="24"/>
        <w:szCs w:val="24"/>
      </w:rPr>
      <w:t>Date: 01/05/20</w:t>
    </w:r>
  </w:p>
  <w:p>
    <w:pPr>
      <w:pStyle w:val="Header"/>
      <w:jc w:val="center"/>
      <w:rPr>
        <w:b/>
        <w:b/>
        <w:sz w:val="24"/>
        <w:szCs w:val="24"/>
      </w:rPr>
    </w:pPr>
    <w:r>
      <w:rPr>
        <w:b/>
        <w:sz w:val="24"/>
        <w:szCs w:val="24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152400</wp:posOffset>
              </wp:positionV>
              <wp:extent cx="6739890" cy="15240"/>
              <wp:effectExtent l="19050" t="19050" r="28575" b="28575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9200" cy="5760"/>
                      </a:xfrm>
                      <a:prstGeom prst="line">
                        <a:avLst/>
                      </a:prstGeom>
                      <a:ln w="3168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3.8pt,11.75pt" to="516.8pt,12.15pt" ID="Straight Connector 1" stroked="t" style="position:absolute;mso-position-horizontal:center;mso-position-horizontal-relative:margin">
              <v:stroke color="#2e75b6" weight="316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106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1067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11067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e428e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46</TotalTime>
  <Application>LibreOffice/5.1.6.2$Linux_X86_64 LibreOffice_project/10m0$Build-2</Application>
  <Pages>1</Pages>
  <Words>153</Words>
  <Characters>795</Characters>
  <CharactersWithSpaces>921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2018-05-03T14:22:00Z</dcterms:created>
  <dc:creator>Robert A Dahlberg</dc:creator>
  <dc:description/>
  <dc:language>en-IN</dc:language>
  <cp:lastModifiedBy/>
  <dcterms:modified xsi:type="dcterms:W3CDTF">2020-06-02T10:27:47Z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